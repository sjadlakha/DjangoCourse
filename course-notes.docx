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B24D3" w14:textId="63D853C1" w:rsidR="00807843" w:rsidRDefault="00F548A6">
      <w:pPr>
        <w:pStyle w:val="Heading1"/>
      </w:pPr>
      <w:r>
        <w:t>Django Course notes</w:t>
      </w:r>
    </w:p>
    <w:p w14:paraId="13E6DB97" w14:textId="4D46E797" w:rsidR="00F548A6" w:rsidRDefault="00F548A6">
      <w:pPr>
        <w:pStyle w:val="Heading2"/>
      </w:pPr>
      <w:r>
        <w:t>&gt;&gt;&gt; Django-admin</w:t>
      </w:r>
    </w:p>
    <w:p w14:paraId="5276855A" w14:textId="21A555EC" w:rsidR="00F548A6" w:rsidRPr="00F548A6" w:rsidRDefault="00F548A6" w:rsidP="00F548A6">
      <w:r>
        <w:t>Gives u list of all the commands</w:t>
      </w:r>
    </w:p>
    <w:p w14:paraId="64552E96" w14:textId="5EDE0CBC" w:rsidR="00807843" w:rsidRDefault="00F548A6">
      <w:pPr>
        <w:pStyle w:val="Heading2"/>
      </w:pPr>
      <w:r>
        <w:t>First command to set up the project</w:t>
      </w:r>
    </w:p>
    <w:p w14:paraId="079B6583" w14:textId="3EE0E59B" w:rsidR="00F548A6" w:rsidRDefault="00542E3D" w:rsidP="00542E3D">
      <w:pPr>
        <w:pStyle w:val="Heading2"/>
      </w:pPr>
      <w:r>
        <w:t>&gt;&gt;&gt;</w:t>
      </w:r>
      <w:r w:rsidR="00F548A6">
        <w:t xml:space="preserve">Django-admin </w:t>
      </w:r>
      <w:proofErr w:type="spellStart"/>
      <w:r w:rsidR="00F548A6">
        <w:t>startproject</w:t>
      </w:r>
      <w:proofErr w:type="spellEnd"/>
      <w:r w:rsidR="00F548A6">
        <w:t xml:space="preserve"> </w:t>
      </w:r>
      <w:proofErr w:type="spellStart"/>
      <w:r w:rsidR="00F548A6">
        <w:t>sitename</w:t>
      </w:r>
      <w:proofErr w:type="spellEnd"/>
    </w:p>
    <w:p w14:paraId="49B8B4F7" w14:textId="4E033BF3" w:rsidR="00542E3D" w:rsidRDefault="00542E3D" w:rsidP="00F548A6"/>
    <w:p w14:paraId="6D1FB968" w14:textId="1285F7C5" w:rsidR="00542E3D" w:rsidRDefault="00542E3D" w:rsidP="00F548A6">
      <w:r>
        <w:t>Note: The external folder can be renamed not the internal one- it is the package for the web app</w:t>
      </w:r>
    </w:p>
    <w:p w14:paraId="387EF158" w14:textId="54310643" w:rsidR="00542E3D" w:rsidRDefault="00542E3D" w:rsidP="00F548A6">
      <w:r>
        <w:t>Note: manage.py is where we interact with the website</w:t>
      </w:r>
    </w:p>
    <w:p w14:paraId="77CA195E" w14:textId="29B8F9EF" w:rsidR="00542E3D" w:rsidRPr="00F548A6" w:rsidRDefault="00542E3D" w:rsidP="00F548A6"/>
    <w:p w14:paraId="30880185" w14:textId="5B301336" w:rsidR="00F548A6" w:rsidRDefault="00542E3D" w:rsidP="00542E3D">
      <w:pPr>
        <w:pStyle w:val="Heading2"/>
      </w:pPr>
      <w:r>
        <w:t xml:space="preserve">&gt;&gt;&gt; python3 manage.py </w:t>
      </w:r>
      <w:proofErr w:type="spellStart"/>
      <w:r>
        <w:t>runserver</w:t>
      </w:r>
      <w:proofErr w:type="spellEnd"/>
    </w:p>
    <w:p w14:paraId="5E5DED0F" w14:textId="57F7A7F8" w:rsidR="00542E3D" w:rsidRDefault="00542E3D" w:rsidP="00542E3D">
      <w:r>
        <w:t>Start the server</w:t>
      </w:r>
    </w:p>
    <w:p w14:paraId="52F3C30D" w14:textId="6C8EA5BB" w:rsidR="0001235D" w:rsidRDefault="0001235D" w:rsidP="00542E3D"/>
    <w:p w14:paraId="3778F93C" w14:textId="2539DE50" w:rsidR="0001235D" w:rsidRPr="00E16AA4" w:rsidRDefault="0001235D" w:rsidP="00542E3D">
      <w:pPr>
        <w:rPr>
          <w:b/>
          <w:bCs/>
          <w:i/>
          <w:iCs/>
          <w:sz w:val="32"/>
          <w:szCs w:val="32"/>
          <w:u w:val="single"/>
        </w:rPr>
      </w:pPr>
      <w:r w:rsidRPr="00E16AA4">
        <w:rPr>
          <w:b/>
          <w:bCs/>
          <w:i/>
          <w:iCs/>
          <w:sz w:val="32"/>
          <w:szCs w:val="32"/>
          <w:u w:val="single"/>
        </w:rPr>
        <w:t>-&gt; Create Views file inside internal folder</w:t>
      </w:r>
    </w:p>
    <w:p w14:paraId="38126F91" w14:textId="23CEAADC" w:rsidR="0001235D" w:rsidRDefault="00FB5574" w:rsidP="00542E3D">
      <w:r>
        <w:t xml:space="preserve">Inside Views.py You need </w:t>
      </w:r>
      <w:r w:rsidR="00703AC8">
        <w:t>to</w:t>
      </w:r>
      <w:r>
        <w:t xml:space="preserve"> add the functions that will return the HTTP object to be rendered when the function gets called from the browser</w:t>
      </w:r>
    </w:p>
    <w:p w14:paraId="6A247067" w14:textId="12F91AD4" w:rsidR="00FB5574" w:rsidRDefault="00FB5574" w:rsidP="00542E3D"/>
    <w:p w14:paraId="7986F0B5" w14:textId="54A8B502" w:rsidR="00FB5574" w:rsidRDefault="00FB5574" w:rsidP="00542E3D">
      <w:r>
        <w:t xml:space="preserve">This mapping of function to </w:t>
      </w:r>
      <w:proofErr w:type="spellStart"/>
      <w:r>
        <w:t>url</w:t>
      </w:r>
      <w:proofErr w:type="spellEnd"/>
      <w:r>
        <w:t xml:space="preserve"> is present in urls.py.</w:t>
      </w:r>
    </w:p>
    <w:p w14:paraId="6734FC52" w14:textId="5AB0BA70" w:rsidR="00FB5574" w:rsidRDefault="00FB5574" w:rsidP="00542E3D">
      <w:r>
        <w:t>Urls.py:</w:t>
      </w:r>
    </w:p>
    <w:p w14:paraId="63D53C80" w14:textId="77777777" w:rsidR="00FB5574" w:rsidRPr="00FB5574" w:rsidRDefault="00FB5574" w:rsidP="00FB5574">
      <w:pPr>
        <w:shd w:val="clear" w:color="auto" w:fill="263238"/>
        <w:spacing w:after="0" w:line="360" w:lineRule="atLeast"/>
        <w:rPr>
          <w:rFonts w:ascii="Menlo" w:eastAsia="Times New Roman" w:hAnsi="Menlo" w:cs="Menlo"/>
          <w:color w:val="EEFFFF"/>
          <w:sz w:val="24"/>
          <w:szCs w:val="24"/>
          <w:lang w:val="en-IN" w:eastAsia="en-GB"/>
        </w:rPr>
      </w:pPr>
      <w:r w:rsidRPr="00FB5574">
        <w:rPr>
          <w:rFonts w:ascii="Menlo" w:eastAsia="Times New Roman" w:hAnsi="Menlo" w:cs="Menlo"/>
          <w:color w:val="EEFFFF"/>
          <w:sz w:val="24"/>
          <w:szCs w:val="24"/>
          <w:lang w:val="en-IN" w:eastAsia="en-GB"/>
        </w:rPr>
        <w:t>path</w:t>
      </w:r>
      <w:r w:rsidRPr="00FB5574">
        <w:rPr>
          <w:rFonts w:ascii="Menlo" w:eastAsia="Times New Roman" w:hAnsi="Menlo" w:cs="Menlo"/>
          <w:color w:val="89DDFF"/>
          <w:sz w:val="24"/>
          <w:szCs w:val="24"/>
          <w:lang w:val="en-IN" w:eastAsia="en-GB"/>
        </w:rPr>
        <w:t>('</w:t>
      </w:r>
      <w:proofErr w:type="spellStart"/>
      <w:r w:rsidRPr="00FB5574">
        <w:rPr>
          <w:rFonts w:ascii="Menlo" w:eastAsia="Times New Roman" w:hAnsi="Menlo" w:cs="Menlo"/>
          <w:color w:val="C3E88D"/>
          <w:sz w:val="24"/>
          <w:szCs w:val="24"/>
          <w:lang w:val="en-IN" w:eastAsia="en-GB"/>
        </w:rPr>
        <w:t>removepunc</w:t>
      </w:r>
      <w:proofErr w:type="spellEnd"/>
      <w:r w:rsidRPr="00FB5574">
        <w:rPr>
          <w:rFonts w:ascii="Menlo" w:eastAsia="Times New Roman" w:hAnsi="Menlo" w:cs="Menlo"/>
          <w:color w:val="89DDFF"/>
          <w:sz w:val="24"/>
          <w:szCs w:val="24"/>
          <w:lang w:val="en-IN" w:eastAsia="en-GB"/>
        </w:rPr>
        <w:t>',</w:t>
      </w:r>
      <w:r w:rsidRPr="00FB5574">
        <w:rPr>
          <w:rFonts w:ascii="Menlo" w:eastAsia="Times New Roman" w:hAnsi="Menlo" w:cs="Menlo"/>
          <w:color w:val="EEFFFF"/>
          <w:sz w:val="24"/>
          <w:szCs w:val="24"/>
          <w:lang w:val="en-IN" w:eastAsia="en-GB"/>
        </w:rPr>
        <w:t xml:space="preserve"> </w:t>
      </w:r>
      <w:proofErr w:type="spellStart"/>
      <w:r w:rsidRPr="00FB5574">
        <w:rPr>
          <w:rFonts w:ascii="Menlo" w:eastAsia="Times New Roman" w:hAnsi="Menlo" w:cs="Menlo"/>
          <w:color w:val="EEFFFF"/>
          <w:sz w:val="24"/>
          <w:szCs w:val="24"/>
          <w:lang w:val="en-IN" w:eastAsia="en-GB"/>
        </w:rPr>
        <w:t>views</w:t>
      </w:r>
      <w:r w:rsidRPr="00FB5574">
        <w:rPr>
          <w:rFonts w:ascii="Menlo" w:eastAsia="Times New Roman" w:hAnsi="Menlo" w:cs="Menlo"/>
          <w:color w:val="89DDFF"/>
          <w:sz w:val="24"/>
          <w:szCs w:val="24"/>
          <w:lang w:val="en-IN" w:eastAsia="en-GB"/>
        </w:rPr>
        <w:t>.</w:t>
      </w:r>
      <w:r w:rsidRPr="00FB5574">
        <w:rPr>
          <w:rFonts w:ascii="Menlo" w:eastAsia="Times New Roman" w:hAnsi="Menlo" w:cs="Menlo"/>
          <w:color w:val="EEFFFF"/>
          <w:sz w:val="24"/>
          <w:szCs w:val="24"/>
          <w:lang w:val="en-IN" w:eastAsia="en-GB"/>
        </w:rPr>
        <w:t>removePunc</w:t>
      </w:r>
      <w:proofErr w:type="spellEnd"/>
      <w:r w:rsidRPr="00FB5574">
        <w:rPr>
          <w:rFonts w:ascii="Menlo" w:eastAsia="Times New Roman" w:hAnsi="Menlo" w:cs="Menlo"/>
          <w:color w:val="89DDFF"/>
          <w:sz w:val="24"/>
          <w:szCs w:val="24"/>
          <w:lang w:val="en-IN" w:eastAsia="en-GB"/>
        </w:rPr>
        <w:t>,</w:t>
      </w:r>
      <w:r w:rsidRPr="00FB5574">
        <w:rPr>
          <w:rFonts w:ascii="Menlo" w:eastAsia="Times New Roman" w:hAnsi="Menlo" w:cs="Menlo"/>
          <w:color w:val="EEFFFF"/>
          <w:sz w:val="24"/>
          <w:szCs w:val="24"/>
          <w:lang w:val="en-IN" w:eastAsia="en-GB"/>
        </w:rPr>
        <w:t xml:space="preserve"> </w:t>
      </w:r>
      <w:r w:rsidRPr="00FB5574">
        <w:rPr>
          <w:rFonts w:ascii="Menlo" w:eastAsia="Times New Roman" w:hAnsi="Menlo" w:cs="Menlo"/>
          <w:color w:val="FF5370"/>
          <w:sz w:val="24"/>
          <w:szCs w:val="24"/>
          <w:lang w:val="en-IN" w:eastAsia="en-GB"/>
        </w:rPr>
        <w:t>name</w:t>
      </w:r>
      <w:r w:rsidRPr="00FB5574">
        <w:rPr>
          <w:rFonts w:ascii="Menlo" w:eastAsia="Times New Roman" w:hAnsi="Menlo" w:cs="Menlo"/>
          <w:color w:val="C792EA"/>
          <w:sz w:val="24"/>
          <w:szCs w:val="24"/>
          <w:lang w:val="en-IN" w:eastAsia="en-GB"/>
        </w:rPr>
        <w:t>=</w:t>
      </w:r>
      <w:r w:rsidRPr="00FB5574">
        <w:rPr>
          <w:rFonts w:ascii="Menlo" w:eastAsia="Times New Roman" w:hAnsi="Menlo" w:cs="Menlo"/>
          <w:color w:val="89DDFF"/>
          <w:sz w:val="24"/>
          <w:szCs w:val="24"/>
          <w:lang w:val="en-IN" w:eastAsia="en-GB"/>
        </w:rPr>
        <w:t>'</w:t>
      </w:r>
      <w:proofErr w:type="spellStart"/>
      <w:r w:rsidRPr="00FB5574">
        <w:rPr>
          <w:rFonts w:ascii="Menlo" w:eastAsia="Times New Roman" w:hAnsi="Menlo" w:cs="Menlo"/>
          <w:color w:val="C3E88D"/>
          <w:sz w:val="24"/>
          <w:szCs w:val="24"/>
          <w:lang w:val="en-IN" w:eastAsia="en-GB"/>
        </w:rPr>
        <w:t>rempun</w:t>
      </w:r>
      <w:proofErr w:type="spellEnd"/>
      <w:r w:rsidRPr="00FB5574">
        <w:rPr>
          <w:rFonts w:ascii="Menlo" w:eastAsia="Times New Roman" w:hAnsi="Menlo" w:cs="Menlo"/>
          <w:color w:val="89DDFF"/>
          <w:sz w:val="24"/>
          <w:szCs w:val="24"/>
          <w:lang w:val="en-IN" w:eastAsia="en-GB"/>
        </w:rPr>
        <w:t>')</w:t>
      </w:r>
    </w:p>
    <w:p w14:paraId="52B54F58" w14:textId="6B3BFB69" w:rsidR="00FB5574" w:rsidRPr="00FB5574" w:rsidRDefault="00FB5574" w:rsidP="00FB5574">
      <w:pPr>
        <w:shd w:val="clear" w:color="auto" w:fill="263238"/>
        <w:spacing w:after="0" w:line="360" w:lineRule="atLeast"/>
        <w:rPr>
          <w:rFonts w:ascii="Menlo" w:eastAsia="Times New Roman" w:hAnsi="Menlo" w:cs="Menlo"/>
          <w:color w:val="EEFFFF"/>
          <w:sz w:val="24"/>
          <w:szCs w:val="24"/>
          <w:lang w:val="en-IN" w:eastAsia="en-GB"/>
        </w:rPr>
      </w:pPr>
      <w:r w:rsidRPr="00FB5574">
        <w:rPr>
          <w:rFonts w:ascii="Menlo" w:eastAsia="Times New Roman" w:hAnsi="Menlo" w:cs="Menlo"/>
          <w:i/>
          <w:iCs/>
          <w:color w:val="546E7A"/>
          <w:sz w:val="24"/>
          <w:szCs w:val="24"/>
          <w:lang w:val="en-IN" w:eastAsia="en-GB"/>
        </w:rPr>
        <w:t xml:space="preserve"># </w:t>
      </w:r>
      <w:proofErr w:type="spellStart"/>
      <w:r w:rsidRPr="00FB5574">
        <w:rPr>
          <w:rFonts w:ascii="Menlo" w:eastAsia="Times New Roman" w:hAnsi="Menlo" w:cs="Menlo"/>
          <w:i/>
          <w:iCs/>
          <w:color w:val="546E7A"/>
          <w:sz w:val="24"/>
          <w:szCs w:val="24"/>
          <w:lang w:val="en-IN" w:eastAsia="en-GB"/>
        </w:rPr>
        <w:t>filename.functionname</w:t>
      </w:r>
      <w:proofErr w:type="spellEnd"/>
      <w:r w:rsidRPr="00FB5574">
        <w:rPr>
          <w:rFonts w:ascii="Menlo" w:eastAsia="Times New Roman" w:hAnsi="Menlo" w:cs="Menlo"/>
          <w:i/>
          <w:iCs/>
          <w:color w:val="546E7A"/>
          <w:sz w:val="24"/>
          <w:szCs w:val="24"/>
          <w:lang w:val="en-IN" w:eastAsia="en-GB"/>
        </w:rPr>
        <w:t xml:space="preserve"> , name =&gt; name of the path</w:t>
      </w:r>
    </w:p>
    <w:p w14:paraId="48ED405D" w14:textId="77777777" w:rsidR="00FB5574" w:rsidRDefault="00FB5574" w:rsidP="00542E3D"/>
    <w:p w14:paraId="5E83CEB1" w14:textId="4A7D6E85" w:rsidR="00542E3D" w:rsidRDefault="00E16AA4" w:rsidP="00542E3D">
      <w:pPr>
        <w:rPr>
          <w:b/>
          <w:bCs/>
          <w:i/>
          <w:iCs/>
          <w:sz w:val="32"/>
          <w:szCs w:val="32"/>
          <w:u w:val="single"/>
        </w:rPr>
      </w:pPr>
      <w:r w:rsidRPr="00E16AA4">
        <w:rPr>
          <w:b/>
          <w:bCs/>
          <w:i/>
          <w:iCs/>
          <w:sz w:val="32"/>
          <w:szCs w:val="32"/>
          <w:u w:val="single"/>
        </w:rPr>
        <w:t>Templates</w:t>
      </w:r>
    </w:p>
    <w:p w14:paraId="4905D1C9" w14:textId="083D2429" w:rsidR="00703AC8" w:rsidRDefault="00703AC8" w:rsidP="00542E3D">
      <w:pPr>
        <w:rPr>
          <w:sz w:val="32"/>
          <w:szCs w:val="32"/>
        </w:rPr>
      </w:pPr>
      <w:r>
        <w:rPr>
          <w:sz w:val="32"/>
          <w:szCs w:val="32"/>
        </w:rPr>
        <w:lastRenderedPageBreak/>
        <w:t>Add ‘templates’ in ‘DIRS’ in settings.py</w:t>
      </w:r>
      <w:r w:rsidR="00363EBA">
        <w:rPr>
          <w:sz w:val="32"/>
          <w:szCs w:val="32"/>
        </w:rPr>
        <w:t xml:space="preserve"> and create templates directory in the external directory</w:t>
      </w:r>
    </w:p>
    <w:p w14:paraId="2CA0FB48" w14:textId="36D4D073" w:rsidR="00363EBA" w:rsidRDefault="00363EBA" w:rsidP="00542E3D">
      <w:pPr>
        <w:rPr>
          <w:sz w:val="32"/>
          <w:szCs w:val="32"/>
        </w:rPr>
      </w:pPr>
    </w:p>
    <w:p w14:paraId="1D4D96B5" w14:textId="5F34A161" w:rsidR="00363EBA" w:rsidRPr="00703AC8" w:rsidRDefault="005F298D" w:rsidP="00542E3D">
      <w:pPr>
        <w:rPr>
          <w:sz w:val="32"/>
          <w:szCs w:val="32"/>
        </w:rPr>
      </w:pPr>
      <w:r>
        <w:rPr>
          <w:sz w:val="32"/>
          <w:szCs w:val="32"/>
        </w:rPr>
        <w:t xml:space="preserve">In the Views in the functions return a render object which renders the template by taking parameters: request, template file name with </w:t>
      </w:r>
      <w:proofErr w:type="spellStart"/>
      <w:r>
        <w:rPr>
          <w:sz w:val="32"/>
          <w:szCs w:val="32"/>
        </w:rPr>
        <w:t>ext</w:t>
      </w:r>
      <w:proofErr w:type="spellEnd"/>
      <w:r>
        <w:rPr>
          <w:sz w:val="32"/>
          <w:szCs w:val="32"/>
        </w:rPr>
        <w:t>, params(that can be accessed inside the templates using {{var name}}</w:t>
      </w:r>
    </w:p>
    <w:p w14:paraId="0A82CE9A" w14:textId="77777777" w:rsidR="00542E3D" w:rsidRPr="00542E3D" w:rsidRDefault="00542E3D" w:rsidP="00542E3D"/>
    <w:sectPr w:rsidR="00542E3D" w:rsidRPr="00542E3D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9A34AC" w14:textId="77777777" w:rsidR="00C165E3" w:rsidRDefault="00C165E3">
      <w:r>
        <w:separator/>
      </w:r>
    </w:p>
    <w:p w14:paraId="38E38C44" w14:textId="77777777" w:rsidR="00C165E3" w:rsidRDefault="00C165E3"/>
  </w:endnote>
  <w:endnote w:type="continuationSeparator" w:id="0">
    <w:p w14:paraId="7B3D9173" w14:textId="77777777" w:rsidR="00C165E3" w:rsidRDefault="00C165E3">
      <w:r>
        <w:continuationSeparator/>
      </w:r>
    </w:p>
    <w:p w14:paraId="0401DEB8" w14:textId="77777777" w:rsidR="00C165E3" w:rsidRDefault="00C165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CAEBC9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9CD577" w14:textId="77777777" w:rsidR="00C165E3" w:rsidRDefault="00C165E3">
      <w:r>
        <w:separator/>
      </w:r>
    </w:p>
    <w:p w14:paraId="55B5E283" w14:textId="77777777" w:rsidR="00C165E3" w:rsidRDefault="00C165E3"/>
  </w:footnote>
  <w:footnote w:type="continuationSeparator" w:id="0">
    <w:p w14:paraId="7BD70E7C" w14:textId="77777777" w:rsidR="00C165E3" w:rsidRDefault="00C165E3">
      <w:r>
        <w:continuationSeparator/>
      </w:r>
    </w:p>
    <w:p w14:paraId="045398F8" w14:textId="77777777" w:rsidR="00C165E3" w:rsidRDefault="00C165E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8A6"/>
    <w:rsid w:val="0001235D"/>
    <w:rsid w:val="000F312B"/>
    <w:rsid w:val="00363EBA"/>
    <w:rsid w:val="00542E3D"/>
    <w:rsid w:val="005F298D"/>
    <w:rsid w:val="00703AC8"/>
    <w:rsid w:val="00807843"/>
    <w:rsid w:val="00C165E3"/>
    <w:rsid w:val="00E16AA4"/>
    <w:rsid w:val="00F548A6"/>
    <w:rsid w:val="00FB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156DD"/>
  <w15:chartTrackingRefBased/>
  <w15:docId w15:val="{E5032EBF-D7AF-7F47-8CFE-C37BF40CC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2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hajadlakha/Library/Containers/com.microsoft.Word/Data/Library/Application%20Support/Microsoft/Office/16.0/DTS/en-GB%7bCA23D8AF-03C0-0249-A290-E671860D4541%7d/%7b6AEB94FC-3A3C-664E-8709-8FAB9E81B197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8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Sahaj Adlakha</dc:creator>
  <cp:keywords/>
  <dc:description/>
  <cp:lastModifiedBy>Sahaj Adlakha</cp:lastModifiedBy>
  <cp:revision>7</cp:revision>
  <dcterms:created xsi:type="dcterms:W3CDTF">2021-03-28T09:43:00Z</dcterms:created>
  <dcterms:modified xsi:type="dcterms:W3CDTF">2021-03-28T10:35:00Z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